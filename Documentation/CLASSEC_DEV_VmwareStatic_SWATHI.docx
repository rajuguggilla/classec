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3E" w:rsidRDefault="008F1F3E">
      <w:pPr>
        <w:pStyle w:val="Title"/>
      </w:pPr>
      <w:r>
        <w:t>CLASSEC Development</w:t>
      </w:r>
    </w:p>
    <w:p w:rsidR="00A10484" w:rsidRDefault="008F1F3E" w:rsidP="008F1F3E">
      <w:pPr>
        <w:pStyle w:val="Heading1"/>
      </w:pPr>
      <w:r>
        <w:tab/>
      </w:r>
    </w:p>
    <w:p w:rsidR="008F1F3E" w:rsidRPr="008F1F3E" w:rsidRDefault="008F1F3E" w:rsidP="008F1F3E">
      <w:pPr>
        <w:pStyle w:val="Heading1"/>
      </w:pPr>
      <w:r>
        <w:t>Developer &lt;&gt;</w:t>
      </w:r>
    </w:p>
    <w:p w:rsidR="00855982" w:rsidRPr="00855982" w:rsidRDefault="008F1F3E" w:rsidP="00855982">
      <w:pPr>
        <w:pStyle w:val="Heading1"/>
      </w:pPr>
      <w:r>
        <w:t>Story</w:t>
      </w:r>
    </w:p>
    <w:p w:rsidR="00855982" w:rsidRDefault="008F1F3E" w:rsidP="008F1F3E">
      <w:r>
        <w:t>&lt;Story worked also explain the usecase&gt;</w:t>
      </w:r>
    </w:p>
    <w:p w:rsidR="008F1F3E" w:rsidRDefault="008F1F3E" w:rsidP="008F1F3E">
      <w:pPr>
        <w:pStyle w:val="Heading1"/>
      </w:pPr>
      <w:r>
        <w:t>Task</w:t>
      </w:r>
      <w:r w:rsidR="00236920">
        <w:t>s</w:t>
      </w:r>
    </w:p>
    <w:p w:rsidR="008F1F3E" w:rsidRDefault="008F1F3E" w:rsidP="008F1F3E">
      <w:r>
        <w:t>&lt;Task</w:t>
      </w:r>
      <w:r w:rsidR="00236920">
        <w:t>s</w:t>
      </w:r>
      <w:bookmarkStart w:id="0" w:name="_GoBack"/>
      <w:bookmarkEnd w:id="0"/>
      <w:r>
        <w:t>, also explain the functionality&gt;</w:t>
      </w:r>
    </w:p>
    <w:p w:rsidR="00E92206" w:rsidRDefault="00E92206" w:rsidP="00E92206">
      <w:pPr>
        <w:pStyle w:val="Heading1"/>
      </w:pPr>
      <w:r>
        <w:t xml:space="preserve">Environment </w:t>
      </w:r>
    </w:p>
    <w:p w:rsidR="00E92206" w:rsidRPr="00E92206" w:rsidRDefault="00E92206" w:rsidP="00E92206">
      <w:r>
        <w:t>&lt;To which environment this task implemented&gt;</w:t>
      </w:r>
    </w:p>
    <w:p w:rsidR="008F1F3E" w:rsidRDefault="008F1F3E" w:rsidP="008F1F3E">
      <w:pPr>
        <w:pStyle w:val="Heading1"/>
      </w:pPr>
      <w:r>
        <w:t>Modules impacted</w:t>
      </w:r>
    </w:p>
    <w:p w:rsidR="008F1F3E" w:rsidRDefault="008F1F3E" w:rsidP="008F1F3E">
      <w:r>
        <w:t>&lt;Technical modules impacted&gt;</w:t>
      </w:r>
    </w:p>
    <w:p w:rsidR="008F1F3E" w:rsidRDefault="008F1F3E" w:rsidP="008F1F3E">
      <w:pPr>
        <w:pStyle w:val="Heading1"/>
      </w:pPr>
      <w:r>
        <w:t>Files added</w:t>
      </w:r>
    </w:p>
    <w:p w:rsidR="008F1F3E" w:rsidRDefault="008F1F3E" w:rsidP="008F1F3E">
      <w:r>
        <w:t>&lt;New files added&gt;</w:t>
      </w:r>
    </w:p>
    <w:p w:rsidR="008F1F3E" w:rsidRDefault="008F1F3E" w:rsidP="008F1F3E">
      <w:pPr>
        <w:pStyle w:val="Heading1"/>
      </w:pPr>
      <w:r>
        <w:t>Files changed</w:t>
      </w:r>
    </w:p>
    <w:p w:rsidR="008F1F3E" w:rsidRDefault="008F1F3E" w:rsidP="008F1F3E">
      <w:r>
        <w:t>&lt;</w:t>
      </w:r>
      <w:r>
        <w:t>Code files changed</w:t>
      </w:r>
      <w:r>
        <w:t>&gt;</w:t>
      </w:r>
    </w:p>
    <w:p w:rsidR="008F1F3E" w:rsidRDefault="008F1F3E" w:rsidP="008F1F3E">
      <w:pPr>
        <w:pStyle w:val="Heading1"/>
      </w:pPr>
      <w:r>
        <w:t>Configuration</w:t>
      </w:r>
    </w:p>
    <w:p w:rsidR="008F1F3E" w:rsidRDefault="008F1F3E" w:rsidP="008F1F3E">
      <w:r>
        <w:t>&lt;Configuration implemented, configuration files added, attributes added&gt;</w:t>
      </w:r>
    </w:p>
    <w:p w:rsidR="008F1F3E" w:rsidRDefault="008F1F3E" w:rsidP="008F1F3E">
      <w:pPr>
        <w:pStyle w:val="Heading1"/>
      </w:pPr>
      <w:r>
        <w:t>Dependencies (Libraries)</w:t>
      </w:r>
    </w:p>
    <w:p w:rsidR="008F1F3E" w:rsidRDefault="008F1F3E" w:rsidP="008F1F3E">
      <w:r>
        <w:t>&lt;Dependent libraries added, need to be imported&gt;</w:t>
      </w:r>
    </w:p>
    <w:p w:rsidR="008F1F3E" w:rsidRDefault="008F1F3E" w:rsidP="008F1F3E">
      <w:pPr>
        <w:pStyle w:val="Heading1"/>
      </w:pPr>
      <w:r>
        <w:lastRenderedPageBreak/>
        <w:t>Testcases added</w:t>
      </w:r>
    </w:p>
    <w:p w:rsidR="008F1F3E" w:rsidRDefault="008F1F3E" w:rsidP="008F1F3E">
      <w:r>
        <w:t>&lt;New unit test cases added, manual testing to be done&gt;</w:t>
      </w:r>
    </w:p>
    <w:p w:rsidR="008F1F3E" w:rsidRPr="008F1F3E" w:rsidRDefault="008F1F3E" w:rsidP="008F1F3E">
      <w:pPr>
        <w:pStyle w:val="Heading1"/>
      </w:pPr>
      <w:r>
        <w:t>Code coverage</w:t>
      </w:r>
    </w:p>
    <w:p w:rsidR="008F1F3E" w:rsidRDefault="008F1F3E" w:rsidP="008F1F3E">
      <w:r>
        <w:t>&lt;Code coverage % of developed code&gt;</w:t>
      </w:r>
    </w:p>
    <w:p w:rsidR="008F1F3E" w:rsidRDefault="008F1F3E" w:rsidP="008F1F3E">
      <w:pPr>
        <w:pStyle w:val="Heading1"/>
      </w:pPr>
      <w:r>
        <w:t>challenges faced</w:t>
      </w:r>
    </w:p>
    <w:p w:rsidR="008F1F3E" w:rsidRDefault="008F1F3E" w:rsidP="008F1F3E">
      <w:r>
        <w:t>&lt;Definitely much code challenges, environment challenges. Please list out.&gt;</w:t>
      </w:r>
    </w:p>
    <w:p w:rsidR="008F1F3E" w:rsidRDefault="008F1F3E" w:rsidP="008F1F3E">
      <w:pPr>
        <w:pStyle w:val="Heading1"/>
      </w:pPr>
      <w:r>
        <w:t xml:space="preserve">Complexity </w:t>
      </w:r>
    </w:p>
    <w:p w:rsidR="008F1F3E" w:rsidRDefault="008F1F3E" w:rsidP="008F1F3E">
      <w:r>
        <w:t>&lt;&gt;</w:t>
      </w:r>
    </w:p>
    <w:p w:rsidR="008F1F3E" w:rsidRDefault="008F1F3E" w:rsidP="008F1F3E">
      <w:pPr>
        <w:pStyle w:val="Heading1"/>
      </w:pPr>
      <w:r>
        <w:t>Further comments</w:t>
      </w:r>
    </w:p>
    <w:p w:rsidR="008F1F3E" w:rsidRDefault="008F1F3E" w:rsidP="008F1F3E">
      <w:r>
        <w:t>&lt;&gt;</w:t>
      </w:r>
    </w:p>
    <w:p w:rsidR="008F1F3E" w:rsidRDefault="008F1F3E" w:rsidP="008F1F3E">
      <w:pPr>
        <w:pStyle w:val="Heading1"/>
      </w:pPr>
      <w:r>
        <w:t>Checklist for deployment</w:t>
      </w:r>
    </w:p>
    <w:p w:rsidR="008F1F3E" w:rsidRDefault="008F1F3E" w:rsidP="008F1F3E">
      <w:r>
        <w:t>&lt;&gt;</w:t>
      </w:r>
    </w:p>
    <w:p w:rsidR="008F1F3E" w:rsidRPr="008F1F3E" w:rsidRDefault="008F1F3E" w:rsidP="008F1F3E"/>
    <w:sectPr w:rsidR="008F1F3E" w:rsidRPr="008F1F3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62" w:rsidRDefault="00B56762" w:rsidP="00855982">
      <w:pPr>
        <w:spacing w:after="0" w:line="240" w:lineRule="auto"/>
      </w:pPr>
      <w:r>
        <w:separator/>
      </w:r>
    </w:p>
  </w:endnote>
  <w:endnote w:type="continuationSeparator" w:id="0">
    <w:p w:rsidR="00B56762" w:rsidRDefault="00B5676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2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62" w:rsidRDefault="00B56762" w:rsidP="00855982">
      <w:pPr>
        <w:spacing w:after="0" w:line="240" w:lineRule="auto"/>
      </w:pPr>
      <w:r>
        <w:separator/>
      </w:r>
    </w:p>
  </w:footnote>
  <w:footnote w:type="continuationSeparator" w:id="0">
    <w:p w:rsidR="00B56762" w:rsidRDefault="00B5676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3E"/>
    <w:rsid w:val="001D4362"/>
    <w:rsid w:val="00236920"/>
    <w:rsid w:val="007833A7"/>
    <w:rsid w:val="00855982"/>
    <w:rsid w:val="008F1F3E"/>
    <w:rsid w:val="00A10484"/>
    <w:rsid w:val="00B56762"/>
    <w:rsid w:val="00E9220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C555F-2D0D-47B0-A56B-1A405C98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nake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B0"/>
    <w:rsid w:val="00C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1CECBE2F4ED396A00D67EBA02A33">
    <w:name w:val="541C1CECBE2F4ED396A00D67EBA02A33"/>
  </w:style>
  <w:style w:type="paragraph" w:customStyle="1" w:styleId="6310C97769194D86A38982E22E02C4A5">
    <w:name w:val="6310C97769194D86A38982E22E02C4A5"/>
  </w:style>
  <w:style w:type="paragraph" w:customStyle="1" w:styleId="767871EE856540D8B0A9A87DE901FCBF">
    <w:name w:val="767871EE856540D8B0A9A87DE901F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Ratnaker Katipally</dc:creator>
  <cp:lastModifiedBy>Ratnaker Katipally</cp:lastModifiedBy>
  <cp:revision>3</cp:revision>
  <dcterms:created xsi:type="dcterms:W3CDTF">2017-02-14T12:54:00Z</dcterms:created>
  <dcterms:modified xsi:type="dcterms:W3CDTF">2017-02-14T13:11:00Z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