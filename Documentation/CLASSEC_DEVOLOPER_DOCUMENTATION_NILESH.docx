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3E" w:rsidRDefault="008F1F3E">
      <w:pPr>
        <w:pStyle w:val="Title"/>
      </w:pPr>
      <w:r>
        <w:t>CLASSEC Development</w:t>
      </w:r>
    </w:p>
    <w:p w:rsidR="00A10484" w:rsidRDefault="008F1F3E" w:rsidP="008F1F3E">
      <w:pPr>
        <w:pStyle w:val="Heading1"/>
      </w:pPr>
      <w:r>
        <w:tab/>
      </w:r>
    </w:p>
    <w:p w:rsidR="008F1F3E" w:rsidRPr="008F1F3E" w:rsidRDefault="00C56AC9" w:rsidP="008F1F3E">
      <w:pPr>
        <w:pStyle w:val="Heading1"/>
      </w:pPr>
      <w:r>
        <w:t>Developer NILESH</w:t>
      </w:r>
      <w:r w:rsidR="0015255E">
        <w:t xml:space="preserve"> D </w:t>
      </w:r>
      <w:r>
        <w:t>SALUNKHE</w:t>
      </w:r>
    </w:p>
    <w:p w:rsidR="00855982" w:rsidRPr="00855982" w:rsidRDefault="008F1F3E" w:rsidP="00855982">
      <w:pPr>
        <w:pStyle w:val="Heading1"/>
      </w:pPr>
      <w:r>
        <w:t>Story</w:t>
      </w:r>
    </w:p>
    <w:p w:rsidR="0015255E" w:rsidRPr="00200A8B" w:rsidRDefault="0015255E" w:rsidP="008F1F3E">
      <w:pPr>
        <w:pStyle w:val="Heading1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200A8B">
        <w:rPr>
          <w:rFonts w:asciiTheme="minorHAnsi" w:eastAsiaTheme="minorEastAsia" w:hAnsiTheme="minorHAnsi" w:cstheme="minorBidi"/>
          <w:bCs w:val="0"/>
          <w:smallCaps w:val="0"/>
          <w:sz w:val="22"/>
          <w:szCs w:val="22"/>
        </w:rPr>
        <w:t xml:space="preserve">Jenkins configuration with </w:t>
      </w:r>
      <w:proofErr w:type="gramStart"/>
      <w:r w:rsidRPr="00200A8B">
        <w:rPr>
          <w:rFonts w:asciiTheme="minorHAnsi" w:eastAsiaTheme="minorEastAsia" w:hAnsiTheme="minorHAnsi" w:cstheme="minorBidi"/>
          <w:bCs w:val="0"/>
          <w:smallCaps w:val="0"/>
          <w:sz w:val="22"/>
          <w:szCs w:val="22"/>
        </w:rPr>
        <w:t>Classec</w:t>
      </w:r>
      <w:r w:rsidR="00200A8B">
        <w:rPr>
          <w:rFonts w:asciiTheme="minorHAnsi" w:eastAsiaTheme="minorEastAsia" w:hAnsiTheme="minorHAnsi" w:cstheme="minorBidi"/>
          <w:bCs w:val="0"/>
          <w:smallCaps w:val="0"/>
          <w:sz w:val="22"/>
          <w:szCs w:val="22"/>
        </w:rPr>
        <w:t xml:space="preserve">  -</w:t>
      </w:r>
      <w:proofErr w:type="gramEnd"/>
      <w:r w:rsidR="00200A8B">
        <w:rPr>
          <w:rFonts w:asciiTheme="minorHAnsi" w:eastAsiaTheme="minorEastAsia" w:hAnsiTheme="minorHAnsi" w:cstheme="minorBidi"/>
          <w:bCs w:val="0"/>
          <w:smallCaps w:val="0"/>
          <w:sz w:val="22"/>
          <w:szCs w:val="22"/>
        </w:rPr>
        <w:t xml:space="preserve"> </w:t>
      </w:r>
      <w:r w:rsidR="00200A8B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 xml:space="preserve">This story related to adding Jenkins functionality to </w:t>
      </w:r>
      <w:r w:rsidR="00347903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Classec</w:t>
      </w:r>
      <w:r w:rsidR="00200A8B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 xml:space="preserve"> application .</w:t>
      </w:r>
    </w:p>
    <w:p w:rsidR="008F1F3E" w:rsidRDefault="008F1F3E" w:rsidP="008F1F3E">
      <w:pPr>
        <w:pStyle w:val="Heading1"/>
      </w:pPr>
      <w:r>
        <w:t>Task</w:t>
      </w:r>
      <w:r w:rsidR="00236920">
        <w:t>s</w:t>
      </w:r>
    </w:p>
    <w:p w:rsidR="00432BE5" w:rsidRDefault="00432BE5" w:rsidP="00432BE5">
      <w:pPr>
        <w:rPr>
          <w:b/>
        </w:rPr>
      </w:pPr>
      <w:r w:rsidRPr="00EE02CF">
        <w:rPr>
          <w:b/>
        </w:rPr>
        <w:t xml:space="preserve">Setup </w:t>
      </w:r>
      <w:r w:rsidR="00347903">
        <w:rPr>
          <w:b/>
        </w:rPr>
        <w:t>J</w:t>
      </w:r>
      <w:r w:rsidRPr="00EE02CF">
        <w:rPr>
          <w:b/>
        </w:rPr>
        <w:t>enkins on openstack instance</w:t>
      </w:r>
      <w:r w:rsidR="00EE02CF">
        <w:rPr>
          <w:b/>
        </w:rPr>
        <w:t xml:space="preserve"> – </w:t>
      </w:r>
    </w:p>
    <w:p w:rsidR="00EE02CF" w:rsidRPr="00EE02CF" w:rsidRDefault="00EE02CF" w:rsidP="00432BE5">
      <w:r>
        <w:rPr>
          <w:b/>
        </w:rPr>
        <w:tab/>
      </w:r>
      <w:r>
        <w:t xml:space="preserve">To complete this task exploration on </w:t>
      </w:r>
      <w:proofErr w:type="gramStart"/>
      <w:r>
        <w:t>jenkins</w:t>
      </w:r>
      <w:proofErr w:type="gramEnd"/>
      <w:r>
        <w:t xml:space="preserve"> , </w:t>
      </w:r>
      <w:r w:rsidR="00347903">
        <w:t>Docker</w:t>
      </w:r>
      <w:r>
        <w:t xml:space="preserve"> was needed . </w:t>
      </w:r>
      <w:proofErr w:type="gramStart"/>
      <w:r>
        <w:t>after</w:t>
      </w:r>
      <w:proofErr w:type="gramEnd"/>
      <w:r>
        <w:t xml:space="preserve"> that I setup instance on openstack with </w:t>
      </w:r>
      <w:r w:rsidR="00347903">
        <w:t xml:space="preserve">centos7. </w:t>
      </w:r>
      <w:proofErr w:type="gramStart"/>
      <w:r>
        <w:t>on</w:t>
      </w:r>
      <w:proofErr w:type="gramEnd"/>
      <w:r>
        <w:t xml:space="preserve"> that instance I installed Jenkins .</w:t>
      </w:r>
    </w:p>
    <w:p w:rsidR="00EE02CF" w:rsidRDefault="00432BE5" w:rsidP="00432BE5">
      <w:r w:rsidRPr="00EE02CF">
        <w:rPr>
          <w:b/>
        </w:rPr>
        <w:t>Create Docker File for goclassec</w:t>
      </w:r>
      <w:r w:rsidR="00EE02CF">
        <w:rPr>
          <w:b/>
        </w:rPr>
        <w:t xml:space="preserve"> – </w:t>
      </w:r>
    </w:p>
    <w:p w:rsidR="00432BE5" w:rsidRPr="00347903" w:rsidRDefault="00EE02CF" w:rsidP="00432BE5">
      <w:r>
        <w:tab/>
        <w:t xml:space="preserve">Before creation of docker file I setup and run whole goclassec application manually on centos instance which was created </w:t>
      </w:r>
      <w:r w:rsidR="00347903">
        <w:t xml:space="preserve">previously </w:t>
      </w:r>
      <w:r w:rsidR="00347903" w:rsidRPr="00347903">
        <w:t>after</w:t>
      </w:r>
      <w:r w:rsidR="00347903">
        <w:t xml:space="preserve"> that docker file created and build it successfully .</w:t>
      </w:r>
    </w:p>
    <w:p w:rsidR="00432BE5" w:rsidRDefault="00432BE5" w:rsidP="00432BE5">
      <w:pPr>
        <w:rPr>
          <w:b/>
        </w:rPr>
      </w:pPr>
      <w:r w:rsidRPr="00EE02CF">
        <w:rPr>
          <w:b/>
        </w:rPr>
        <w:t xml:space="preserve">Creation of Jenkins job to build </w:t>
      </w:r>
      <w:proofErr w:type="spellStart"/>
      <w:r w:rsidRPr="00EE02CF">
        <w:rPr>
          <w:b/>
        </w:rPr>
        <w:t>Dockerfile</w:t>
      </w:r>
      <w:proofErr w:type="spellEnd"/>
      <w:r w:rsidR="00EE02CF">
        <w:rPr>
          <w:b/>
        </w:rPr>
        <w:t xml:space="preserve"> –</w:t>
      </w:r>
    </w:p>
    <w:p w:rsidR="00347903" w:rsidRPr="00347903" w:rsidRDefault="00347903" w:rsidP="00432BE5">
      <w:r>
        <w:rPr>
          <w:b/>
        </w:rPr>
        <w:tab/>
      </w:r>
      <w:r>
        <w:t xml:space="preserve">Jenkins job created which will build the docker </w:t>
      </w:r>
      <w:proofErr w:type="gramStart"/>
      <w:r>
        <w:t>file .</w:t>
      </w:r>
      <w:proofErr w:type="gramEnd"/>
      <w:r>
        <w:t xml:space="preserve"> If build successful then it will push this file to private </w:t>
      </w:r>
      <w:proofErr w:type="gramStart"/>
      <w:r>
        <w:t>repository .</w:t>
      </w:r>
      <w:proofErr w:type="gramEnd"/>
    </w:p>
    <w:p w:rsidR="00347903" w:rsidRDefault="00432BE5" w:rsidP="00432BE5">
      <w:pPr>
        <w:rPr>
          <w:b/>
        </w:rPr>
      </w:pPr>
      <w:r w:rsidRPr="00347903">
        <w:rPr>
          <w:b/>
        </w:rPr>
        <w:t xml:space="preserve">Getting </w:t>
      </w:r>
      <w:proofErr w:type="gramStart"/>
      <w:r w:rsidRPr="00347903">
        <w:rPr>
          <w:b/>
        </w:rPr>
        <w:t>python  and</w:t>
      </w:r>
      <w:proofErr w:type="gramEnd"/>
      <w:r w:rsidRPr="00347903">
        <w:rPr>
          <w:b/>
        </w:rPr>
        <w:t xml:space="preserve"> </w:t>
      </w:r>
      <w:proofErr w:type="spellStart"/>
      <w:r w:rsidRPr="00347903">
        <w:rPr>
          <w:b/>
        </w:rPr>
        <w:t>golang</w:t>
      </w:r>
      <w:proofErr w:type="spellEnd"/>
      <w:r w:rsidRPr="00347903">
        <w:rPr>
          <w:b/>
        </w:rPr>
        <w:t xml:space="preserve"> code through single docker file </w:t>
      </w:r>
      <w:r w:rsidR="00347903">
        <w:rPr>
          <w:b/>
        </w:rPr>
        <w:t>–</w:t>
      </w:r>
    </w:p>
    <w:p w:rsidR="00347903" w:rsidRPr="00347903" w:rsidRDefault="00347903" w:rsidP="00432BE5">
      <w:r>
        <w:rPr>
          <w:b/>
        </w:rPr>
        <w:tab/>
      </w:r>
      <w:proofErr w:type="gramStart"/>
      <w:r>
        <w:t>Initially  docker</w:t>
      </w:r>
      <w:proofErr w:type="gramEnd"/>
      <w:r>
        <w:t xml:space="preserve"> file was pulling goclassec code only . </w:t>
      </w:r>
      <w:proofErr w:type="gramStart"/>
      <w:r>
        <w:t>through</w:t>
      </w:r>
      <w:proofErr w:type="gramEnd"/>
      <w:r>
        <w:t xml:space="preserve"> this task I was able to pull both code through single docker file .</w:t>
      </w:r>
    </w:p>
    <w:p w:rsidR="00432BE5" w:rsidRDefault="00432BE5" w:rsidP="00432BE5">
      <w:pPr>
        <w:rPr>
          <w:b/>
        </w:rPr>
      </w:pPr>
      <w:r w:rsidRPr="00347903">
        <w:rPr>
          <w:b/>
        </w:rPr>
        <w:t>Docker Private Registry Setup</w:t>
      </w:r>
      <w:r w:rsidR="00347903">
        <w:rPr>
          <w:b/>
        </w:rPr>
        <w:t xml:space="preserve"> –</w:t>
      </w:r>
    </w:p>
    <w:p w:rsidR="00432BE5" w:rsidRDefault="00347903" w:rsidP="00347903">
      <w:r>
        <w:rPr>
          <w:b/>
        </w:rPr>
        <w:tab/>
      </w:r>
      <w:r>
        <w:t xml:space="preserve">After successful build of docker file through </w:t>
      </w:r>
      <w:proofErr w:type="gramStart"/>
      <w:r>
        <w:t>jenkins ,</w:t>
      </w:r>
      <w:proofErr w:type="gramEnd"/>
      <w:r>
        <w:t xml:space="preserve"> the image of successful build will be pushed to this repository . </w:t>
      </w:r>
    </w:p>
    <w:p w:rsidR="00746DA6" w:rsidRDefault="00432BE5" w:rsidP="00432BE5">
      <w:pPr>
        <w:rPr>
          <w:b/>
        </w:rPr>
      </w:pPr>
      <w:r w:rsidRPr="00347903">
        <w:rPr>
          <w:b/>
        </w:rPr>
        <w:t>Triggered b</w:t>
      </w:r>
      <w:r w:rsidR="00347903">
        <w:rPr>
          <w:b/>
        </w:rPr>
        <w:t xml:space="preserve">uild jobs on specific condition </w:t>
      </w:r>
      <w:r w:rsidR="00746DA6">
        <w:rPr>
          <w:b/>
        </w:rPr>
        <w:t xml:space="preserve">- </w:t>
      </w:r>
    </w:p>
    <w:p w:rsidR="00347903" w:rsidRPr="00746DA6" w:rsidRDefault="00746DA6" w:rsidP="00432BE5">
      <w:pPr>
        <w:rPr>
          <w:b/>
        </w:rPr>
      </w:pPr>
      <w:r>
        <w:rPr>
          <w:b/>
        </w:rPr>
        <w:tab/>
      </w:r>
      <w:r>
        <w:t xml:space="preserve">This task related to triggering jenkins job whenever new commit happens to </w:t>
      </w:r>
      <w:proofErr w:type="gramStart"/>
      <w:r>
        <w:t>repository .</w:t>
      </w:r>
      <w:proofErr w:type="gramEnd"/>
    </w:p>
    <w:p w:rsidR="00432BE5" w:rsidRDefault="00432BE5" w:rsidP="00432BE5">
      <w:pPr>
        <w:rPr>
          <w:b/>
        </w:rPr>
      </w:pPr>
      <w:r w:rsidRPr="00746DA6">
        <w:rPr>
          <w:b/>
        </w:rPr>
        <w:t xml:space="preserve">Manual </w:t>
      </w:r>
      <w:proofErr w:type="gramStart"/>
      <w:r w:rsidRPr="00746DA6">
        <w:rPr>
          <w:b/>
        </w:rPr>
        <w:t>testing  and</w:t>
      </w:r>
      <w:proofErr w:type="gramEnd"/>
      <w:r w:rsidRPr="00746DA6">
        <w:rPr>
          <w:b/>
        </w:rPr>
        <w:t xml:space="preserve"> Resolve Issues</w:t>
      </w:r>
      <w:r w:rsidR="00746DA6">
        <w:rPr>
          <w:b/>
        </w:rPr>
        <w:t xml:space="preserve"> –</w:t>
      </w:r>
    </w:p>
    <w:p w:rsidR="00746DA6" w:rsidRPr="00746DA6" w:rsidRDefault="00746DA6" w:rsidP="00432BE5">
      <w:r>
        <w:rPr>
          <w:b/>
        </w:rPr>
        <w:tab/>
      </w:r>
      <w:r>
        <w:t xml:space="preserve">It includes the testing of all task working well or </w:t>
      </w:r>
      <w:proofErr w:type="gramStart"/>
      <w:r>
        <w:t>not .</w:t>
      </w:r>
      <w:proofErr w:type="gramEnd"/>
    </w:p>
    <w:p w:rsidR="00E92206" w:rsidRDefault="00E92206" w:rsidP="0015255E">
      <w:pPr>
        <w:pStyle w:val="Heading1"/>
      </w:pPr>
      <w:r>
        <w:lastRenderedPageBreak/>
        <w:t xml:space="preserve">Environment </w:t>
      </w:r>
    </w:p>
    <w:p w:rsidR="0015255E" w:rsidRDefault="00200A8B" w:rsidP="00E92206">
      <w:r>
        <w:t>Centos 7</w:t>
      </w:r>
      <w:r w:rsidR="00746DA6">
        <w:t xml:space="preserve"> </w:t>
      </w:r>
    </w:p>
    <w:p w:rsidR="00746DA6" w:rsidRDefault="00746DA6" w:rsidP="00E92206">
      <w:r>
        <w:t>Jenkins</w:t>
      </w:r>
    </w:p>
    <w:p w:rsidR="00746DA6" w:rsidRDefault="00746DA6" w:rsidP="00E92206">
      <w:r>
        <w:t>Docker 1.12.5</w:t>
      </w:r>
    </w:p>
    <w:p w:rsidR="008F1F3E" w:rsidRDefault="008F1F3E" w:rsidP="008F1F3E">
      <w:pPr>
        <w:pStyle w:val="Heading1"/>
      </w:pPr>
      <w:r>
        <w:t>Files added</w:t>
      </w:r>
    </w:p>
    <w:p w:rsidR="008F1F3E" w:rsidRDefault="00746DA6" w:rsidP="008F1F3E">
      <w:proofErr w:type="spellStart"/>
      <w:proofErr w:type="gramStart"/>
      <w:r>
        <w:t>Dockerfile</w:t>
      </w:r>
      <w:proofErr w:type="spellEnd"/>
      <w:r>
        <w:t xml:space="preserve"> .</w:t>
      </w:r>
      <w:proofErr w:type="gramEnd"/>
    </w:p>
    <w:p w:rsidR="008F1F3E" w:rsidRDefault="008F1F3E" w:rsidP="008F1F3E">
      <w:pPr>
        <w:pStyle w:val="Heading1"/>
      </w:pPr>
      <w:r>
        <w:t>Files changed</w:t>
      </w:r>
    </w:p>
    <w:p w:rsidR="008F1F3E" w:rsidRDefault="00746DA6" w:rsidP="008F1F3E">
      <w:r>
        <w:t xml:space="preserve">No need to change program (code) file for this </w:t>
      </w:r>
      <w:proofErr w:type="gramStart"/>
      <w:r>
        <w:t>task .</w:t>
      </w:r>
      <w:proofErr w:type="gramEnd"/>
      <w:r>
        <w:t xml:space="preserve"> </w:t>
      </w:r>
    </w:p>
    <w:p w:rsidR="008F1F3E" w:rsidRDefault="008F1F3E" w:rsidP="008F1F3E">
      <w:pPr>
        <w:pStyle w:val="Heading1"/>
      </w:pPr>
      <w:r>
        <w:t>Configuration</w:t>
      </w:r>
    </w:p>
    <w:p w:rsidR="008F1F3E" w:rsidRDefault="00746DA6" w:rsidP="008F1F3E">
      <w:r>
        <w:t xml:space="preserve">One </w:t>
      </w:r>
      <w:proofErr w:type="gramStart"/>
      <w:r>
        <w:t>instance</w:t>
      </w:r>
      <w:r w:rsidR="00325802">
        <w:t>(</w:t>
      </w:r>
      <w:proofErr w:type="gramEnd"/>
      <w:r w:rsidR="00325802">
        <w:t>110.110.110.102)</w:t>
      </w:r>
      <w:r>
        <w:t xml:space="preserve"> created with centos configured on it , Jenkins and Docker setup build on that instance .</w:t>
      </w:r>
      <w:bookmarkStart w:id="0" w:name="_GoBack"/>
      <w:bookmarkEnd w:id="0"/>
    </w:p>
    <w:p w:rsidR="008F1F3E" w:rsidRDefault="008F1F3E" w:rsidP="008F1F3E">
      <w:pPr>
        <w:pStyle w:val="Heading1"/>
      </w:pPr>
      <w:r>
        <w:t>challenges faced</w:t>
      </w:r>
    </w:p>
    <w:p w:rsidR="008F1F3E" w:rsidRDefault="00746DA6" w:rsidP="008F1F3E">
      <w:r>
        <w:t xml:space="preserve">To Access Private </w:t>
      </w:r>
      <w:proofErr w:type="spellStart"/>
      <w:r>
        <w:t>Git</w:t>
      </w:r>
      <w:proofErr w:type="spellEnd"/>
      <w:r>
        <w:t xml:space="preserve"> repo through jenkins job as we have to put build file to private </w:t>
      </w:r>
      <w:proofErr w:type="gramStart"/>
      <w:r>
        <w:t>repo .</w:t>
      </w:r>
      <w:proofErr w:type="gramEnd"/>
    </w:p>
    <w:p w:rsidR="008F1F3E" w:rsidRDefault="00746DA6" w:rsidP="00746DA6">
      <w:r>
        <w:t xml:space="preserve">To pull data from private </w:t>
      </w:r>
      <w:proofErr w:type="spellStart"/>
      <w:r>
        <w:t>git</w:t>
      </w:r>
      <w:proofErr w:type="spellEnd"/>
      <w:r>
        <w:t xml:space="preserve"> through </w:t>
      </w:r>
      <w:proofErr w:type="spellStart"/>
      <w:r>
        <w:t>dockerfile</w:t>
      </w:r>
      <w:proofErr w:type="spellEnd"/>
      <w:r>
        <w:t xml:space="preserve"> by passing username and password in a single </w:t>
      </w:r>
      <w:proofErr w:type="gramStart"/>
      <w:r>
        <w:t>command .</w:t>
      </w:r>
      <w:proofErr w:type="gramEnd"/>
    </w:p>
    <w:p w:rsidR="008F1F3E" w:rsidRDefault="008F1F3E" w:rsidP="008F1F3E">
      <w:pPr>
        <w:pStyle w:val="Heading1"/>
      </w:pPr>
      <w:r>
        <w:t>Further comments</w:t>
      </w:r>
    </w:p>
    <w:p w:rsidR="008F1F3E" w:rsidRDefault="00746DA6" w:rsidP="00746DA6">
      <w:r>
        <w:t xml:space="preserve">Overall goal achieved after completion of this user </w:t>
      </w:r>
      <w:proofErr w:type="gramStart"/>
      <w:r>
        <w:t>story</w:t>
      </w:r>
      <w:r w:rsidR="00B77D18">
        <w:t xml:space="preserve"> .</w:t>
      </w:r>
      <w:proofErr w:type="gramEnd"/>
      <w:r>
        <w:t xml:space="preserve"> </w:t>
      </w:r>
    </w:p>
    <w:p w:rsidR="008F1F3E" w:rsidRPr="008F1F3E" w:rsidRDefault="008F1F3E" w:rsidP="008F1F3E"/>
    <w:sectPr w:rsidR="008F1F3E" w:rsidRPr="008F1F3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6BA" w:rsidRDefault="001F76BA" w:rsidP="00855982">
      <w:pPr>
        <w:spacing w:after="0" w:line="240" w:lineRule="auto"/>
      </w:pPr>
      <w:r>
        <w:separator/>
      </w:r>
    </w:p>
  </w:endnote>
  <w:endnote w:type="continuationSeparator" w:id="0">
    <w:p w:rsidR="001F76BA" w:rsidRDefault="001F76B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8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6BA" w:rsidRDefault="001F76BA" w:rsidP="00855982">
      <w:pPr>
        <w:spacing w:after="0" w:line="240" w:lineRule="auto"/>
      </w:pPr>
      <w:r>
        <w:separator/>
      </w:r>
    </w:p>
  </w:footnote>
  <w:footnote w:type="continuationSeparator" w:id="0">
    <w:p w:rsidR="001F76BA" w:rsidRDefault="001F76B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3E"/>
    <w:rsid w:val="0015255E"/>
    <w:rsid w:val="001D4362"/>
    <w:rsid w:val="001F76BA"/>
    <w:rsid w:val="00200A8B"/>
    <w:rsid w:val="00236920"/>
    <w:rsid w:val="00325802"/>
    <w:rsid w:val="00347903"/>
    <w:rsid w:val="00432BE5"/>
    <w:rsid w:val="005C286B"/>
    <w:rsid w:val="00746DA6"/>
    <w:rsid w:val="007772CF"/>
    <w:rsid w:val="007833A7"/>
    <w:rsid w:val="00855982"/>
    <w:rsid w:val="008F1F3E"/>
    <w:rsid w:val="00A10484"/>
    <w:rsid w:val="00B56762"/>
    <w:rsid w:val="00B77D18"/>
    <w:rsid w:val="00C27A22"/>
    <w:rsid w:val="00C56AC9"/>
    <w:rsid w:val="00E92206"/>
    <w:rsid w:val="00EE02C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C555F-2D0D-47B0-A56B-1A405C98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nak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190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Ratnaker Katipally</dc:creator>
  <cp:lastModifiedBy>Nikhil Bangar</cp:lastModifiedBy>
  <cp:revision>28</cp:revision>
  <dcterms:created xsi:type="dcterms:W3CDTF">2017-02-14T12:54:00Z</dcterms:created>
  <dcterms:modified xsi:type="dcterms:W3CDTF">2017-02-22T09:38:00Z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