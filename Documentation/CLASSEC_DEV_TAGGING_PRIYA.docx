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F3E" w:rsidRDefault="008F1F3E">
      <w:pPr>
        <w:pStyle w:val="Title"/>
      </w:pPr>
      <w:r>
        <w:t>CLASSEC Development</w:t>
      </w:r>
    </w:p>
    <w:p w:rsidR="00A10484" w:rsidRDefault="008F1F3E" w:rsidP="008F1F3E">
      <w:pPr>
        <w:pStyle w:val="Heading1"/>
      </w:pPr>
      <w:r>
        <w:tab/>
      </w:r>
    </w:p>
    <w:p w:rsidR="008F1F3E" w:rsidRPr="008F1F3E" w:rsidRDefault="00FD7F7D" w:rsidP="008F1F3E">
      <w:pPr>
        <w:pStyle w:val="Heading1"/>
      </w:pPr>
      <w:r>
        <w:t>Developer Priya</w:t>
      </w:r>
      <w:r w:rsidR="000B554F">
        <w:t xml:space="preserve"> Malamkar</w:t>
      </w:r>
      <w:bookmarkStart w:id="0" w:name="_GoBack"/>
      <w:bookmarkEnd w:id="0"/>
    </w:p>
    <w:p w:rsidR="00855982" w:rsidRPr="00855982" w:rsidRDefault="008F1F3E" w:rsidP="00855982">
      <w:pPr>
        <w:pStyle w:val="Heading1"/>
      </w:pPr>
      <w:r>
        <w:t>Story</w:t>
      </w:r>
    </w:p>
    <w:p w:rsidR="00855982" w:rsidRDefault="00FD7F7D" w:rsidP="00FD7F7D">
      <w:pPr>
        <w:ind w:left="708" w:hanging="708"/>
      </w:pPr>
      <w:r w:rsidRPr="006A2B02">
        <w:rPr>
          <w:b/>
        </w:rPr>
        <w:t>Tagging impleme</w:t>
      </w:r>
      <w:r w:rsidR="006A2B02" w:rsidRPr="006A2B02">
        <w:rPr>
          <w:b/>
        </w:rPr>
        <w:t>ntation for all cloud providers –</w:t>
      </w:r>
      <w:r w:rsidR="006A2B02">
        <w:t xml:space="preserve"> Implement tagging feature for each instance across all cloud providers.</w:t>
      </w:r>
    </w:p>
    <w:p w:rsidR="008F1F3E" w:rsidRDefault="008F1F3E" w:rsidP="008F1F3E">
      <w:pPr>
        <w:pStyle w:val="Heading1"/>
      </w:pPr>
      <w:r>
        <w:t>Task</w:t>
      </w:r>
      <w:r w:rsidR="00236920">
        <w:t>s</w:t>
      </w:r>
    </w:p>
    <w:p w:rsidR="00DA39D0" w:rsidRDefault="00DA39D0" w:rsidP="00DA39D0">
      <w:pPr>
        <w:pStyle w:val="ListParagraph"/>
        <w:numPr>
          <w:ilvl w:val="0"/>
          <w:numId w:val="30"/>
        </w:numPr>
      </w:pPr>
      <w:r w:rsidRPr="00DA39D0">
        <w:rPr>
          <w:b/>
        </w:rPr>
        <w:t>Create a table in database for tags –</w:t>
      </w:r>
      <w:r>
        <w:t xml:space="preserve"> Create a table with columns Instance Id, Cloud, Tagname to store tagname for instance of each cloud provider.</w:t>
      </w:r>
    </w:p>
    <w:p w:rsidR="00DA39D0" w:rsidRDefault="00DA39D0" w:rsidP="00DA39D0">
      <w:pPr>
        <w:pStyle w:val="ListParagraph"/>
        <w:numPr>
          <w:ilvl w:val="0"/>
          <w:numId w:val="30"/>
        </w:numPr>
      </w:pPr>
      <w:r w:rsidRPr="009D617C">
        <w:rPr>
          <w:b/>
        </w:rPr>
        <w:t xml:space="preserve">Create a POST API to insert tagnames in database for tags </w:t>
      </w:r>
      <w:r w:rsidR="009D617C" w:rsidRPr="009D617C">
        <w:rPr>
          <w:b/>
        </w:rPr>
        <w:t>–</w:t>
      </w:r>
      <w:r>
        <w:t xml:space="preserve"> </w:t>
      </w:r>
      <w:r w:rsidR="009D617C">
        <w:t>Develop an API of POST method to insert data into above created table.</w:t>
      </w:r>
    </w:p>
    <w:p w:rsidR="00DA39D0" w:rsidRDefault="00DA39D0" w:rsidP="00DA39D0">
      <w:pPr>
        <w:pStyle w:val="ListParagraph"/>
        <w:numPr>
          <w:ilvl w:val="0"/>
          <w:numId w:val="30"/>
        </w:numPr>
      </w:pPr>
      <w:r w:rsidRPr="00A42745">
        <w:rPr>
          <w:b/>
        </w:rPr>
        <w:t>Update database tables to add column for tagname</w:t>
      </w:r>
      <w:r w:rsidR="009D617C" w:rsidRPr="00A42745">
        <w:rPr>
          <w:b/>
        </w:rPr>
        <w:t xml:space="preserve"> </w:t>
      </w:r>
      <w:r w:rsidR="00A42745" w:rsidRPr="00A42745">
        <w:rPr>
          <w:b/>
        </w:rPr>
        <w:t>–</w:t>
      </w:r>
      <w:r w:rsidR="009D617C" w:rsidRPr="00A42745">
        <w:rPr>
          <w:b/>
        </w:rPr>
        <w:t xml:space="preserve"> </w:t>
      </w:r>
      <w:r w:rsidR="00A42745">
        <w:t>Update static data tables for each cloud provider to add column ‘Tagname’.</w:t>
      </w:r>
    </w:p>
    <w:p w:rsidR="00DA39D0" w:rsidRDefault="00DA39D0" w:rsidP="008F1F3E">
      <w:pPr>
        <w:pStyle w:val="ListParagraph"/>
        <w:numPr>
          <w:ilvl w:val="0"/>
          <w:numId w:val="30"/>
        </w:numPr>
      </w:pPr>
      <w:r w:rsidRPr="00A42745">
        <w:rPr>
          <w:b/>
        </w:rPr>
        <w:t>Implement tagging feature for static data</w:t>
      </w:r>
      <w:r w:rsidR="00A42745" w:rsidRPr="00A42745">
        <w:rPr>
          <w:b/>
        </w:rPr>
        <w:t xml:space="preserve"> –</w:t>
      </w:r>
      <w:r w:rsidR="00A42745">
        <w:t xml:space="preserve"> Update insert functions for each cloud provider to add ‘Tagname’ in database tables. The value for ‘Tagname’ can be obtained from tags table (specified in step 1).</w:t>
      </w:r>
    </w:p>
    <w:p w:rsidR="00A42745" w:rsidRDefault="00A42745" w:rsidP="00A42745"/>
    <w:p w:rsidR="00E92206" w:rsidRDefault="00E92206" w:rsidP="00E92206">
      <w:pPr>
        <w:pStyle w:val="Heading1"/>
      </w:pPr>
      <w:r>
        <w:t xml:space="preserve">Environment </w:t>
      </w:r>
    </w:p>
    <w:p w:rsidR="00E92206" w:rsidRPr="00E92206" w:rsidRDefault="009655C5" w:rsidP="00E92206">
      <w:r>
        <w:t>Go version go1.7</w:t>
      </w:r>
    </w:p>
    <w:p w:rsidR="008F1F3E" w:rsidRDefault="008F1F3E" w:rsidP="008F1F3E">
      <w:pPr>
        <w:pStyle w:val="Heading1"/>
      </w:pPr>
      <w:r>
        <w:t>Modules impacted</w:t>
      </w:r>
    </w:p>
    <w:p w:rsidR="008F1F3E" w:rsidRDefault="008D621B" w:rsidP="008D621B">
      <w:pPr>
        <w:pStyle w:val="ListParagraph"/>
        <w:numPr>
          <w:ilvl w:val="0"/>
          <w:numId w:val="31"/>
        </w:numPr>
      </w:pPr>
      <w:r>
        <w:t>Database</w:t>
      </w:r>
    </w:p>
    <w:p w:rsidR="008D621B" w:rsidRDefault="008D621B" w:rsidP="008D621B">
      <w:pPr>
        <w:pStyle w:val="ListParagraph"/>
        <w:numPr>
          <w:ilvl w:val="0"/>
          <w:numId w:val="31"/>
        </w:numPr>
      </w:pPr>
      <w:r>
        <w:t>Server</w:t>
      </w:r>
    </w:p>
    <w:p w:rsidR="008D621B" w:rsidRDefault="008D621B" w:rsidP="008D621B">
      <w:pPr>
        <w:pStyle w:val="ListParagraph"/>
        <w:numPr>
          <w:ilvl w:val="0"/>
          <w:numId w:val="31"/>
        </w:numPr>
      </w:pPr>
      <w:r>
        <w:t>DAO</w:t>
      </w:r>
    </w:p>
    <w:p w:rsidR="008F1F3E" w:rsidRDefault="008F1F3E" w:rsidP="008F1F3E">
      <w:pPr>
        <w:pStyle w:val="Heading1"/>
      </w:pPr>
      <w:r>
        <w:t>Files added</w:t>
      </w:r>
    </w:p>
    <w:p w:rsidR="008F1F3E" w:rsidRDefault="006F5CC3" w:rsidP="006F5CC3">
      <w:pPr>
        <w:pStyle w:val="ListParagraph"/>
        <w:numPr>
          <w:ilvl w:val="0"/>
          <w:numId w:val="32"/>
        </w:numPr>
      </w:pPr>
      <w:r w:rsidRPr="006F5CC3">
        <w:t>classec\src\gclassec\structs\tagstruct\tags_struct.go</w:t>
      </w:r>
    </w:p>
    <w:p w:rsidR="000F6144" w:rsidRDefault="000F6144" w:rsidP="000F6144">
      <w:pPr>
        <w:pStyle w:val="ListParagraph"/>
        <w:numPr>
          <w:ilvl w:val="0"/>
          <w:numId w:val="32"/>
        </w:numPr>
      </w:pPr>
      <w:r w:rsidRPr="000F6144">
        <w:t>classec\src\gclassec\dao\instancetags\tags.go</w:t>
      </w:r>
    </w:p>
    <w:p w:rsidR="000F6144" w:rsidRDefault="000F6144" w:rsidP="000F6144"/>
    <w:p w:rsidR="008F1F3E" w:rsidRDefault="008F1F3E" w:rsidP="008F1F3E">
      <w:pPr>
        <w:pStyle w:val="Heading1"/>
      </w:pPr>
      <w:r>
        <w:t>Files changed</w:t>
      </w:r>
    </w:p>
    <w:p w:rsidR="00373492" w:rsidRDefault="00373492" w:rsidP="00373492">
      <w:pPr>
        <w:pStyle w:val="ListParagraph"/>
        <w:numPr>
          <w:ilvl w:val="0"/>
          <w:numId w:val="33"/>
        </w:numPr>
      </w:pPr>
      <w:r w:rsidRPr="00373492">
        <w:t>classec\src\gclassec\server\main.go</w:t>
      </w:r>
    </w:p>
    <w:p w:rsidR="008F1F3E" w:rsidRDefault="009A6737" w:rsidP="009A6737">
      <w:pPr>
        <w:pStyle w:val="ListParagraph"/>
        <w:numPr>
          <w:ilvl w:val="0"/>
          <w:numId w:val="33"/>
        </w:numPr>
      </w:pPr>
      <w:r w:rsidRPr="009A6737">
        <w:t>classec\src\gclassec\dao\hosinsert\insert_hos_instances.go</w:t>
      </w:r>
    </w:p>
    <w:p w:rsidR="009A6737" w:rsidRDefault="009A6737" w:rsidP="009A6737">
      <w:pPr>
        <w:pStyle w:val="ListParagraph"/>
        <w:numPr>
          <w:ilvl w:val="0"/>
          <w:numId w:val="33"/>
        </w:numPr>
      </w:pPr>
      <w:r w:rsidRPr="009A6737">
        <w:t>classec\src\gclassec\dao\openstackinsert\openstack_insert.go</w:t>
      </w:r>
    </w:p>
    <w:p w:rsidR="009A6737" w:rsidRDefault="009A6737" w:rsidP="009A6737">
      <w:pPr>
        <w:pStyle w:val="ListParagraph"/>
        <w:numPr>
          <w:ilvl w:val="0"/>
          <w:numId w:val="33"/>
        </w:numPr>
      </w:pPr>
      <w:r w:rsidRPr="009A6737">
        <w:t>classec\src\gclassec\dao\azureinsert\azureinsert.go</w:t>
      </w:r>
    </w:p>
    <w:p w:rsidR="009A6737" w:rsidRDefault="009A6737" w:rsidP="009A6737">
      <w:pPr>
        <w:pStyle w:val="ListParagraph"/>
        <w:numPr>
          <w:ilvl w:val="0"/>
          <w:numId w:val="33"/>
        </w:numPr>
      </w:pPr>
      <w:r w:rsidRPr="009A6737">
        <w:t>classec\src\gclassec\dao\vmwareinsert\vmwareinsert.go</w:t>
      </w:r>
    </w:p>
    <w:p w:rsidR="00FE1C52" w:rsidRDefault="00FE1C52" w:rsidP="00FE1C52">
      <w:pPr>
        <w:pStyle w:val="ListParagraph"/>
        <w:numPr>
          <w:ilvl w:val="0"/>
          <w:numId w:val="33"/>
        </w:numPr>
      </w:pPr>
      <w:r w:rsidRPr="00FE1C52">
        <w:t>classec\src\gclassec\structs\azurestruct\azure_struct.go</w:t>
      </w:r>
    </w:p>
    <w:p w:rsidR="00FE1C52" w:rsidRDefault="00FE1C52" w:rsidP="00FE1C52">
      <w:pPr>
        <w:pStyle w:val="ListParagraph"/>
        <w:numPr>
          <w:ilvl w:val="0"/>
          <w:numId w:val="33"/>
        </w:numPr>
      </w:pPr>
      <w:r w:rsidRPr="00FE1C52">
        <w:t>classec\src\gclassec\structs\azurestruct\azure_response_struct.go</w:t>
      </w:r>
    </w:p>
    <w:p w:rsidR="00FE1C52" w:rsidRDefault="00FE1C52" w:rsidP="00FE1C52">
      <w:pPr>
        <w:pStyle w:val="ListParagraph"/>
        <w:numPr>
          <w:ilvl w:val="0"/>
          <w:numId w:val="33"/>
        </w:numPr>
      </w:pPr>
      <w:r w:rsidRPr="00FE1C52">
        <w:t>classec\src\gclassec\structs\hosstruct\hos_struct.go</w:t>
      </w:r>
    </w:p>
    <w:p w:rsidR="00FE1C52" w:rsidRDefault="00FE1C52" w:rsidP="00FE1C52">
      <w:pPr>
        <w:pStyle w:val="ListParagraph"/>
        <w:numPr>
          <w:ilvl w:val="0"/>
          <w:numId w:val="33"/>
        </w:numPr>
      </w:pPr>
      <w:r w:rsidRPr="00FE1C52">
        <w:t>classec\src\gclassec\structs\openstackInstance\openstack_structs.go</w:t>
      </w:r>
    </w:p>
    <w:p w:rsidR="00FE1C52" w:rsidRDefault="00FE1C52" w:rsidP="00FE1C52">
      <w:pPr>
        <w:pStyle w:val="ListParagraph"/>
        <w:numPr>
          <w:ilvl w:val="0"/>
          <w:numId w:val="33"/>
        </w:numPr>
      </w:pPr>
      <w:r w:rsidRPr="00FE1C52">
        <w:t>classec\src\gclassec\structs\vmwarestructs\vmware_structs.go</w:t>
      </w:r>
    </w:p>
    <w:p w:rsidR="004413CD" w:rsidRDefault="004413CD" w:rsidP="004413CD">
      <w:pPr>
        <w:pStyle w:val="ListParagraph"/>
        <w:numPr>
          <w:ilvl w:val="0"/>
          <w:numId w:val="33"/>
        </w:numPr>
      </w:pPr>
      <w:r w:rsidRPr="004413CD">
        <w:t>classec\src\gclassec\controllers\azurecontroller\azure_controller.go</w:t>
      </w:r>
    </w:p>
    <w:p w:rsidR="004413CD" w:rsidRDefault="004413CD" w:rsidP="004413CD">
      <w:pPr>
        <w:pStyle w:val="ListParagraph"/>
        <w:numPr>
          <w:ilvl w:val="0"/>
          <w:numId w:val="33"/>
        </w:numPr>
      </w:pPr>
      <w:r w:rsidRPr="004413CD">
        <w:t>classec\src\gclassec\goclienthos\hosstaticdynamic\single_api.go</w:t>
      </w:r>
    </w:p>
    <w:p w:rsidR="004413CD" w:rsidRDefault="004413CD" w:rsidP="004413CD">
      <w:pPr>
        <w:pStyle w:val="ListParagraph"/>
        <w:numPr>
          <w:ilvl w:val="0"/>
          <w:numId w:val="33"/>
        </w:numPr>
      </w:pPr>
      <w:r w:rsidRPr="004413CD">
        <w:t>classec\src\gclassec\controllers\vmwarecontroller\vmware_connect.go</w:t>
      </w:r>
    </w:p>
    <w:p w:rsidR="008F1F3E" w:rsidRDefault="008F1F3E" w:rsidP="008F1F3E"/>
    <w:p w:rsidR="008F1F3E" w:rsidRDefault="008F1F3E" w:rsidP="008F1F3E">
      <w:pPr>
        <w:pStyle w:val="Heading1"/>
      </w:pPr>
      <w:r>
        <w:t>Dependencies (Libraries)</w:t>
      </w:r>
    </w:p>
    <w:p w:rsidR="008F1F3E" w:rsidRDefault="008204C9" w:rsidP="008204C9">
      <w:pPr>
        <w:pStyle w:val="ListParagraph"/>
        <w:numPr>
          <w:ilvl w:val="0"/>
          <w:numId w:val="34"/>
        </w:numPr>
      </w:pPr>
      <w:r w:rsidRPr="008204C9">
        <w:t>"github.com/go-sql-driver/mysql"</w:t>
      </w:r>
    </w:p>
    <w:p w:rsidR="008204C9" w:rsidRDefault="008204C9" w:rsidP="008204C9">
      <w:pPr>
        <w:pStyle w:val="ListParagraph"/>
        <w:numPr>
          <w:ilvl w:val="0"/>
          <w:numId w:val="34"/>
        </w:numPr>
      </w:pPr>
      <w:r w:rsidRPr="008204C9">
        <w:t>"github.com/jinzhu/gorm"</w:t>
      </w:r>
    </w:p>
    <w:p w:rsidR="008204C9" w:rsidRDefault="008204C9" w:rsidP="008204C9"/>
    <w:p w:rsidR="008F1F3E" w:rsidRDefault="008F1F3E" w:rsidP="008F1F3E">
      <w:pPr>
        <w:pStyle w:val="Heading1"/>
      </w:pPr>
      <w:r>
        <w:t>Testcases added</w:t>
      </w:r>
    </w:p>
    <w:p w:rsidR="008F1F3E" w:rsidRDefault="001C2F2F" w:rsidP="001C2F2F">
      <w:pPr>
        <w:pStyle w:val="ListParagraph"/>
        <w:numPr>
          <w:ilvl w:val="0"/>
          <w:numId w:val="35"/>
        </w:numPr>
      </w:pPr>
      <w:r>
        <w:t>Test whether data is inserted into tags table using the POST API.</w:t>
      </w:r>
    </w:p>
    <w:p w:rsidR="001C2F2F" w:rsidRDefault="001A7A77" w:rsidP="001C2F2F">
      <w:pPr>
        <w:pStyle w:val="ListParagraph"/>
        <w:numPr>
          <w:ilvl w:val="0"/>
          <w:numId w:val="35"/>
        </w:numPr>
      </w:pPr>
      <w:r>
        <w:t xml:space="preserve">Test whether </w:t>
      </w:r>
      <w:r w:rsidR="008321CC">
        <w:t xml:space="preserve">‘Tagname’ column in </w:t>
      </w:r>
      <w:r w:rsidR="000B5BD5">
        <w:t>static data tables is</w:t>
      </w:r>
      <w:r>
        <w:t xml:space="preserve"> updated</w:t>
      </w:r>
      <w:r w:rsidR="000B5BD5">
        <w:t xml:space="preserve"> for instances that are in the tags table.</w:t>
      </w:r>
    </w:p>
    <w:p w:rsidR="00961B89" w:rsidRDefault="00961B89" w:rsidP="001C2F2F">
      <w:pPr>
        <w:pStyle w:val="ListParagraph"/>
        <w:numPr>
          <w:ilvl w:val="0"/>
          <w:numId w:val="35"/>
        </w:numPr>
      </w:pPr>
      <w:r>
        <w:t>Check whether the tags table data is not nil while updating static data table.</w:t>
      </w:r>
    </w:p>
    <w:p w:rsidR="001A7A77" w:rsidRDefault="001A7A77" w:rsidP="00FA60B6"/>
    <w:p w:rsidR="008F1F3E" w:rsidRDefault="008F1F3E" w:rsidP="008F1F3E">
      <w:pPr>
        <w:pStyle w:val="Heading1"/>
      </w:pPr>
      <w:r>
        <w:t>challenges faced</w:t>
      </w:r>
    </w:p>
    <w:p w:rsidR="008F1F3E" w:rsidRDefault="00454B49" w:rsidP="00FA60B6">
      <w:pPr>
        <w:pStyle w:val="ListParagraph"/>
        <w:numPr>
          <w:ilvl w:val="0"/>
          <w:numId w:val="36"/>
        </w:numPr>
      </w:pPr>
      <w:r>
        <w:t>In the insert functions for each cloud provider, the code to update ‘Tagname’ needs to be separated from the code to insert all other columns because ‘Instance Id’ from tags table need to be compared to ‘Instance Id’ of static data table and according to the comparison ‘Tagname’ column should be updated.</w:t>
      </w:r>
    </w:p>
    <w:p w:rsidR="00454B49" w:rsidRDefault="00454B49" w:rsidP="00B8645A"/>
    <w:p w:rsidR="008F1F3E" w:rsidRDefault="008F1F3E" w:rsidP="008F1F3E">
      <w:pPr>
        <w:pStyle w:val="Heading1"/>
      </w:pPr>
      <w:r>
        <w:t xml:space="preserve">Complexity </w:t>
      </w:r>
    </w:p>
    <w:p w:rsidR="008F1F3E" w:rsidRDefault="008F1F3E" w:rsidP="008F1F3E">
      <w:r>
        <w:t>&lt;&gt;</w:t>
      </w:r>
    </w:p>
    <w:p w:rsidR="008F1F3E" w:rsidRDefault="008F1F3E" w:rsidP="008F1F3E">
      <w:pPr>
        <w:pStyle w:val="Heading1"/>
      </w:pPr>
      <w:r>
        <w:t>Further comments</w:t>
      </w:r>
    </w:p>
    <w:p w:rsidR="008F1F3E" w:rsidRDefault="008F1F3E" w:rsidP="008F1F3E">
      <w:r>
        <w:t>&lt;&gt;</w:t>
      </w:r>
    </w:p>
    <w:p w:rsidR="008F1F3E" w:rsidRDefault="008F1F3E" w:rsidP="008F1F3E">
      <w:pPr>
        <w:pStyle w:val="Heading1"/>
      </w:pPr>
      <w:r>
        <w:t>Checklist for deployment</w:t>
      </w:r>
    </w:p>
    <w:p w:rsidR="008F1F3E" w:rsidRDefault="008F1F3E" w:rsidP="008F1F3E">
      <w:r>
        <w:t>&lt;&gt;</w:t>
      </w:r>
    </w:p>
    <w:p w:rsidR="008F1F3E" w:rsidRPr="008F1F3E" w:rsidRDefault="008F1F3E" w:rsidP="008F1F3E"/>
    <w:sectPr w:rsidR="008F1F3E" w:rsidRPr="008F1F3E"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E56" w:rsidRDefault="001C3E56" w:rsidP="00855982">
      <w:pPr>
        <w:spacing w:after="0" w:line="240" w:lineRule="auto"/>
      </w:pPr>
      <w:r>
        <w:separator/>
      </w:r>
    </w:p>
  </w:endnote>
  <w:endnote w:type="continuationSeparator" w:id="0">
    <w:p w:rsidR="001C3E56" w:rsidRDefault="001C3E5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0B554F">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E56" w:rsidRDefault="001C3E56" w:rsidP="00855982">
      <w:pPr>
        <w:spacing w:after="0" w:line="240" w:lineRule="auto"/>
      </w:pPr>
      <w:r>
        <w:separator/>
      </w:r>
    </w:p>
  </w:footnote>
  <w:footnote w:type="continuationSeparator" w:id="0">
    <w:p w:rsidR="001C3E56" w:rsidRDefault="001C3E56"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CE30D75"/>
    <w:multiLevelType w:val="hybridMultilevel"/>
    <w:tmpl w:val="CFE64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B634F80"/>
    <w:multiLevelType w:val="hybridMultilevel"/>
    <w:tmpl w:val="52E0D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4E38B8"/>
    <w:multiLevelType w:val="hybridMultilevel"/>
    <w:tmpl w:val="4B08F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FE177E9"/>
    <w:multiLevelType w:val="hybridMultilevel"/>
    <w:tmpl w:val="F0884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612587"/>
    <w:multiLevelType w:val="hybridMultilevel"/>
    <w:tmpl w:val="DE248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1C2DE7"/>
    <w:multiLevelType w:val="hybridMultilevel"/>
    <w:tmpl w:val="5F223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AF0893"/>
    <w:multiLevelType w:val="hybridMultilevel"/>
    <w:tmpl w:val="5C76B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17"/>
  </w:num>
  <w:num w:numId="31">
    <w:abstractNumId w:val="21"/>
  </w:num>
  <w:num w:numId="32">
    <w:abstractNumId w:val="13"/>
  </w:num>
  <w:num w:numId="33">
    <w:abstractNumId w:val="24"/>
  </w:num>
  <w:num w:numId="34">
    <w:abstractNumId w:val="18"/>
  </w:num>
  <w:num w:numId="35">
    <w:abstractNumId w:val="2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F3E"/>
    <w:rsid w:val="00013E66"/>
    <w:rsid w:val="000A6B54"/>
    <w:rsid w:val="000B554F"/>
    <w:rsid w:val="000B5BD5"/>
    <w:rsid w:val="000F6144"/>
    <w:rsid w:val="001915D5"/>
    <w:rsid w:val="001A7A77"/>
    <w:rsid w:val="001C2F2F"/>
    <w:rsid w:val="001C3E56"/>
    <w:rsid w:val="001D4362"/>
    <w:rsid w:val="00236920"/>
    <w:rsid w:val="0024452A"/>
    <w:rsid w:val="00373492"/>
    <w:rsid w:val="004413CD"/>
    <w:rsid w:val="00454B49"/>
    <w:rsid w:val="006A2B02"/>
    <w:rsid w:val="006F5CC3"/>
    <w:rsid w:val="007833A7"/>
    <w:rsid w:val="007C1AA5"/>
    <w:rsid w:val="007C38C5"/>
    <w:rsid w:val="008204C9"/>
    <w:rsid w:val="008321CC"/>
    <w:rsid w:val="00855982"/>
    <w:rsid w:val="008D621B"/>
    <w:rsid w:val="008F1F3E"/>
    <w:rsid w:val="00961B89"/>
    <w:rsid w:val="009655C5"/>
    <w:rsid w:val="009A6737"/>
    <w:rsid w:val="009B372B"/>
    <w:rsid w:val="009D617C"/>
    <w:rsid w:val="009F6DD6"/>
    <w:rsid w:val="00A10484"/>
    <w:rsid w:val="00A42745"/>
    <w:rsid w:val="00B07834"/>
    <w:rsid w:val="00B56762"/>
    <w:rsid w:val="00B8645A"/>
    <w:rsid w:val="00DA39D0"/>
    <w:rsid w:val="00E33276"/>
    <w:rsid w:val="00E92206"/>
    <w:rsid w:val="00F416EF"/>
    <w:rsid w:val="00FA60B6"/>
    <w:rsid w:val="00FD262C"/>
    <w:rsid w:val="00FD7F7D"/>
    <w:rsid w:val="00FE1C5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C555F-2D0D-47B0-A56B-1A405C98F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DA3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9344">
      <w:bodyDiv w:val="1"/>
      <w:marLeft w:val="0"/>
      <w:marRight w:val="0"/>
      <w:marTop w:val="0"/>
      <w:marBottom w:val="0"/>
      <w:divBdr>
        <w:top w:val="none" w:sz="0" w:space="0" w:color="auto"/>
        <w:left w:val="none" w:sz="0" w:space="0" w:color="auto"/>
        <w:bottom w:val="none" w:sz="0" w:space="0" w:color="auto"/>
        <w:right w:val="none" w:sz="0" w:space="0" w:color="auto"/>
      </w:divBdr>
    </w:div>
    <w:div w:id="113063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tnak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137</TotalTime>
  <Pages>3</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Ratnaker Katipally</dc:creator>
  <cp:lastModifiedBy>Raju Chelimala</cp:lastModifiedBy>
  <cp:revision>100</cp:revision>
  <dcterms:created xsi:type="dcterms:W3CDTF">2017-02-14T12:54:00Z</dcterms:created>
  <dcterms:modified xsi:type="dcterms:W3CDTF">2017-03-14T06:25:00Z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